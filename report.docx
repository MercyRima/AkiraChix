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220192" w:rsidRDefault="0046553C">
          <w:pPr>
            <w:pStyle w:val="NoSpacing"/>
            <w:rPr>
              <w:sz w:val="24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4C4D1874" wp14:editId="44AFEB4A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0192" w:rsidRDefault="0046553C" w:rsidP="00EC2917">
                                <w:pPr>
                                  <w:pStyle w:val="ContactInfo"/>
                                  <w:jc w:val="left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07CACBCCB42D4AC28B8CA77279556C0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F7E4F">
                                      <w:t>Mercy Rima</w:t>
                                    </w:r>
                                  </w:sdtContent>
                                </w:sdt>
                                <w:r>
                                  <w:t>| </w:t>
                                </w:r>
                                <w:sdt>
                                  <w:sdtPr>
                                    <w:alias w:val="Course Title"/>
                                    <w:tag w:val=""/>
                                    <w:id w:val="-728219936"/>
                                    <w:placeholder>
                                      <w:docPart w:val="C9A47A931BD849488A6BF047FDAB69B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C2917">
                                      <w:t>Introduction to computers</w:t>
                                    </w:r>
                                  </w:sdtContent>
                                </w:sdt>
                                <w:r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D9C94042F07D494196961D5F7B4AC05E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2-26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EC2917">
                                      <w:t>February 26, 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4D187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:rsidR="00220192" w:rsidRDefault="0046553C" w:rsidP="00EC2917">
                          <w:pPr>
                            <w:pStyle w:val="ContactInfo"/>
                            <w:jc w:val="left"/>
                          </w:pPr>
                          <w:sdt>
                            <w:sdtPr>
                              <w:alias w:val="Name"/>
                              <w:tag w:val=""/>
                              <w:id w:val="-304397026"/>
                              <w:placeholder>
                                <w:docPart w:val="07CACBCCB42D4AC28B8CA77279556C0F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F7E4F">
                                <w:t>Mercy Rima</w:t>
                              </w:r>
                            </w:sdtContent>
                          </w:sdt>
                          <w:r>
                            <w:t>| </w:t>
                          </w:r>
                          <w:sdt>
                            <w:sdtPr>
                              <w:alias w:val="Course Title"/>
                              <w:tag w:val=""/>
                              <w:id w:val="-728219936"/>
                              <w:placeholder>
                                <w:docPart w:val="C9A47A931BD849488A6BF047FDAB69B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EC2917">
                                <w:t>Introduction to computers</w:t>
                              </w:r>
                            </w:sdtContent>
                          </w:sdt>
                          <w:r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2032065285"/>
                              <w:placeholder>
                                <w:docPart w:val="D9C94042F07D494196961D5F7B4AC05E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2-2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C2917">
                                <w:t>February 26, 2019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2BE244DC" wp14:editId="227870A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0192" w:rsidRDefault="0046553C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97059377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C2917">
                                      <w:t>THIRD WEEK</w:t>
                                    </w:r>
                                  </w:sdtContent>
                                </w:sdt>
                              </w:p>
                              <w:p w:rsidR="00220192" w:rsidRDefault="0046553C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C2917">
                                      <w:t>Experience in akirachix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E244DC"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p w:rsidR="00220192" w:rsidRDefault="0046553C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97059377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C2917">
                                <w:t>THIRD WEEK</w:t>
                              </w:r>
                            </w:sdtContent>
                          </w:sdt>
                        </w:p>
                        <w:p w:rsidR="00220192" w:rsidRDefault="0046553C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C2917">
                                <w:t>Experience in akirachix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1" locked="0" layoutInCell="1" allowOverlap="0" wp14:anchorId="0185BFFC" wp14:editId="0322E4D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66700" r="266700" b="28575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220192" w:rsidRDefault="0046553C">
          <w:r>
            <w:br w:type="page"/>
          </w:r>
        </w:p>
      </w:sdtContent>
    </w:sdt>
    <w:bookmarkEnd w:id="4"/>
    <w:bookmarkEnd w:id="3"/>
    <w:bookmarkEnd w:id="2"/>
    <w:bookmarkEnd w:id="1"/>
    <w:bookmarkEnd w:id="0"/>
    <w:p w:rsidR="00D12447" w:rsidRDefault="00D12447" w:rsidP="00D12447">
      <w:pPr>
        <w:pStyle w:val="Heading1"/>
        <w:rPr>
          <w:rStyle w:val="Heading1Char"/>
        </w:rPr>
      </w:pPr>
      <w:r>
        <w:rPr>
          <w:rStyle w:val="Heading1Char"/>
        </w:rPr>
        <w:lastRenderedPageBreak/>
        <w:t>Introduction.</w:t>
      </w:r>
    </w:p>
    <w:p w:rsidR="00D12447" w:rsidRDefault="00D12447" w:rsidP="00D12447">
      <w:r>
        <w:t xml:space="preserve">It has been three weeks since I joined </w:t>
      </w:r>
      <w:proofErr w:type="spellStart"/>
      <w:r>
        <w:t>Akirachix</w:t>
      </w:r>
      <w:proofErr w:type="spellEnd"/>
      <w:r>
        <w:t xml:space="preserve"> and the whole experience is turning out to be better that I thought.</w:t>
      </w:r>
    </w:p>
    <w:p w:rsidR="00D12447" w:rsidRDefault="00D12447" w:rsidP="00D12447">
      <w:r>
        <w:t>The lecturers are very nice and friendly, they also give detailed lectures.</w:t>
      </w:r>
    </w:p>
    <w:p w:rsidR="008E0FA0" w:rsidRDefault="008E0FA0" w:rsidP="00D12447"/>
    <w:p w:rsidR="008E0FA0" w:rsidRDefault="008E0FA0" w:rsidP="00D12447">
      <w:r>
        <w:t>UNITS:</w:t>
      </w:r>
    </w:p>
    <w:p w:rsidR="008E0FA0" w:rsidRDefault="008E0FA0" w:rsidP="00D12447">
      <w:r>
        <w:t xml:space="preserve">We have learnt 8 Units so far, but we haven’t gone deeper to the Units. Though some of them are very challenging and they also require too much energy and time </w:t>
      </w:r>
      <w:r w:rsidR="005F7E4F">
        <w:t>too, I</w:t>
      </w:r>
      <w:r>
        <w:t xml:space="preserve"> </w:t>
      </w:r>
      <w:r w:rsidR="005F7E4F">
        <w:t>am quite</w:t>
      </w:r>
      <w:r>
        <w:t xml:space="preserve"> certain that everything will turn out well.</w:t>
      </w:r>
    </w:p>
    <w:p w:rsidR="008E0FA0" w:rsidRDefault="008E0FA0" w:rsidP="00D12447"/>
    <w:p w:rsidR="008E0FA0" w:rsidRDefault="008E0FA0" w:rsidP="00D12447">
      <w:r>
        <w:t xml:space="preserve">The very first thrilling class so far is Graphic design which is taught by </w:t>
      </w:r>
      <w:proofErr w:type="spellStart"/>
      <w:r>
        <w:t>Nyandia</w:t>
      </w:r>
      <w:proofErr w:type="spellEnd"/>
      <w:r>
        <w:t>.</w:t>
      </w:r>
    </w:p>
    <w:p w:rsidR="008E0FA0" w:rsidRDefault="008E0FA0" w:rsidP="00D12447">
      <w:r>
        <w:t xml:space="preserve">Graphic design is very </w:t>
      </w:r>
      <w:r w:rsidR="005F7E4F">
        <w:t>friendly and</w:t>
      </w:r>
      <w:r>
        <w:t xml:space="preserve"> so is the teacher.</w:t>
      </w:r>
    </w:p>
    <w:p w:rsidR="005F7E4F" w:rsidRDefault="005F7E4F" w:rsidP="00D12447">
      <w:r>
        <w:t>One of the cartoons we are working on in the graphics class.</w:t>
      </w:r>
    </w:p>
    <w:p w:rsidR="005F7E4F" w:rsidRDefault="005F7E4F" w:rsidP="00D12447">
      <w:r w:rsidRPr="005F7E4F">
        <w:rPr>
          <w:noProof/>
          <w:lang w:eastAsia="en-US"/>
        </w:rPr>
        <w:drawing>
          <wp:inline distT="0" distB="0" distL="0" distR="0">
            <wp:extent cx="2676525" cy="2676525"/>
            <wp:effectExtent l="0" t="0" r="0" b="9525"/>
            <wp:docPr id="1" name="Picture 1" descr="C:\Users\Student\Documents\graphics\mick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cuments\graphics\mickke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E4F" w:rsidRPr="005F7E4F" w:rsidRDefault="005F7E4F" w:rsidP="005F7E4F"/>
    <w:p w:rsidR="005F7E4F" w:rsidRPr="005F7E4F" w:rsidRDefault="005F7E4F" w:rsidP="005F7E4F"/>
    <w:p w:rsidR="005F7E4F" w:rsidRDefault="005F7E4F" w:rsidP="005F7E4F"/>
    <w:p w:rsidR="008E0FA0" w:rsidRDefault="00656118" w:rsidP="005F7E4F">
      <w:r>
        <w:t xml:space="preserve">The second Unit is </w:t>
      </w:r>
      <w:r w:rsidR="00B96416">
        <w:t>HTML/CSS</w:t>
      </w:r>
    </w:p>
    <w:p w:rsidR="00672FD8" w:rsidRPr="005F7E4F" w:rsidRDefault="00672FD8" w:rsidP="005F7E4F">
      <w:r>
        <w:t>*666*</w:t>
      </w:r>
      <w:bookmarkStart w:id="5" w:name="_GoBack"/>
      <w:bookmarkEnd w:id="5"/>
    </w:p>
    <w:sectPr w:rsidR="00672FD8" w:rsidRPr="005F7E4F">
      <w:footerReference w:type="default" r:id="rId12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53C" w:rsidRDefault="0046553C">
      <w:pPr>
        <w:spacing w:before="0" w:after="0" w:line="240" w:lineRule="auto"/>
      </w:pPr>
      <w:r>
        <w:separator/>
      </w:r>
    </w:p>
  </w:endnote>
  <w:endnote w:type="continuationSeparator" w:id="0">
    <w:p w:rsidR="0046553C" w:rsidRDefault="004655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0192" w:rsidRDefault="0046553C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672FD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53C" w:rsidRDefault="0046553C">
      <w:pPr>
        <w:spacing w:before="0" w:after="0" w:line="240" w:lineRule="auto"/>
      </w:pPr>
      <w:r>
        <w:separator/>
      </w:r>
    </w:p>
  </w:footnote>
  <w:footnote w:type="continuationSeparator" w:id="0">
    <w:p w:rsidR="0046553C" w:rsidRDefault="0046553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917"/>
    <w:rsid w:val="000B4650"/>
    <w:rsid w:val="00220192"/>
    <w:rsid w:val="0046553C"/>
    <w:rsid w:val="005F7E4F"/>
    <w:rsid w:val="00656118"/>
    <w:rsid w:val="00672FD8"/>
    <w:rsid w:val="008E0FA0"/>
    <w:rsid w:val="00A778ED"/>
    <w:rsid w:val="00B96416"/>
    <w:rsid w:val="00D12447"/>
    <w:rsid w:val="00EC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BA81F-0F95-41D7-A421-10BF4EC48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7CACBCCB42D4AC28B8CA77279556C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10648-05D3-4981-862D-0214920D47EA}"/>
      </w:docPartPr>
      <w:docPartBody>
        <w:p w:rsidR="00000000" w:rsidRDefault="00B0541C">
          <w:pPr>
            <w:pStyle w:val="07CACBCCB42D4AC28B8CA77279556C0F"/>
          </w:pPr>
          <w:r>
            <w:t>[Name]</w:t>
          </w:r>
        </w:p>
      </w:docPartBody>
    </w:docPart>
    <w:docPart>
      <w:docPartPr>
        <w:name w:val="C9A47A931BD849488A6BF047FDAB6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EC5FF-06C0-4EEE-B117-5342E31A3FA5}"/>
      </w:docPartPr>
      <w:docPartBody>
        <w:p w:rsidR="00000000" w:rsidRDefault="00B0541C">
          <w:pPr>
            <w:pStyle w:val="C9A47A931BD849488A6BF047FDAB69B8"/>
          </w:pPr>
          <w:r>
            <w:t>[Course Title]</w:t>
          </w:r>
        </w:p>
      </w:docPartBody>
    </w:docPart>
    <w:docPart>
      <w:docPartPr>
        <w:name w:val="D9C94042F07D494196961D5F7B4AC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5B5F5-889E-42F5-B43E-FE381DAED8E0}"/>
      </w:docPartPr>
      <w:docPartBody>
        <w:p w:rsidR="00000000" w:rsidRDefault="00B0541C">
          <w:pPr>
            <w:pStyle w:val="D9C94042F07D494196961D5F7B4AC05E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41C"/>
    <w:rsid w:val="00B0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344A481B38E043DB93956A8BC3709847">
    <w:name w:val="344A481B38E043DB93956A8BC3709847"/>
  </w:style>
  <w:style w:type="paragraph" w:customStyle="1" w:styleId="07CACBCCB42D4AC28B8CA77279556C0F">
    <w:name w:val="07CACBCCB42D4AC28B8CA77279556C0F"/>
  </w:style>
  <w:style w:type="paragraph" w:customStyle="1" w:styleId="C9A47A931BD849488A6BF047FDAB69B8">
    <w:name w:val="C9A47A931BD849488A6BF047FDAB69B8"/>
  </w:style>
  <w:style w:type="paragraph" w:customStyle="1" w:styleId="D9C94042F07D494196961D5F7B4AC05E">
    <w:name w:val="D9C94042F07D494196961D5F7B4AC0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2019-02-26T00:00:00</PublishDate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D154A8-E86B-4752-B92E-5DA4867A7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69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THIRD WEEK</vt:lpstr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THIRD WEEK</dc:title>
  <dc:subject>Experience in akirachix</dc:subject>
  <dc:creator>Mercy Rima</dc:creator>
  <cp:keywords>Introduction to computers</cp:keywords>
  <cp:lastModifiedBy>Student</cp:lastModifiedBy>
  <cp:revision>4</cp:revision>
  <dcterms:created xsi:type="dcterms:W3CDTF">2019-02-26T11:00:00Z</dcterms:created>
  <dcterms:modified xsi:type="dcterms:W3CDTF">2019-02-26T12:09:00Z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